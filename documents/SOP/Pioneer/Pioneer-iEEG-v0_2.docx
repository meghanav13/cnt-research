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28D2" w14:textId="6B2BA399" w:rsidR="00524388" w:rsidRDefault="004265D0">
      <w:pPr>
        <w:pStyle w:val="Title"/>
      </w:pPr>
      <w:r>
        <w:t xml:space="preserve">Pioneer </w:t>
      </w:r>
      <w:r w:rsidR="006D266B">
        <w:t xml:space="preserve">– </w:t>
      </w:r>
      <w:proofErr w:type="spellStart"/>
      <w:r w:rsidR="006D266B">
        <w:t>iEEG</w:t>
      </w:r>
      <w:proofErr w:type="spellEnd"/>
      <w:r w:rsidR="006D266B">
        <w:t xml:space="preserve"> - </w:t>
      </w:r>
      <w:r>
        <w:t>SOP</w:t>
      </w:r>
    </w:p>
    <w:p w14:paraId="612836FB" w14:textId="1A1B0A07" w:rsidR="00524388" w:rsidRDefault="004265D0" w:rsidP="004265D0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115"/>
        <w:gridCol w:w="1267"/>
        <w:gridCol w:w="6907"/>
      </w:tblGrid>
      <w:tr w:rsidR="00003837" w:rsidRPr="00774219" w14:paraId="003295FE" w14:textId="77777777" w:rsidTr="00003837">
        <w:tc>
          <w:tcPr>
            <w:tcW w:w="1213" w:type="dxa"/>
          </w:tcPr>
          <w:p w14:paraId="744E189B" w14:textId="55D42E4C" w:rsidR="00003837" w:rsidRPr="00774219" w:rsidRDefault="00003837" w:rsidP="00774219">
            <w:pPr>
              <w:jc w:val="center"/>
              <w:rPr>
                <w:b/>
                <w:bCs/>
              </w:rPr>
            </w:pPr>
            <w:r w:rsidRPr="00774219">
              <w:rPr>
                <w:b/>
                <w:bCs/>
              </w:rPr>
              <w:t>Version</w:t>
            </w:r>
          </w:p>
        </w:tc>
        <w:tc>
          <w:tcPr>
            <w:tcW w:w="1115" w:type="dxa"/>
          </w:tcPr>
          <w:p w14:paraId="7312F19C" w14:textId="4DBAF8BD" w:rsidR="00003837" w:rsidRPr="00774219" w:rsidRDefault="00003837" w:rsidP="00774219">
            <w:pPr>
              <w:jc w:val="center"/>
              <w:rPr>
                <w:b/>
                <w:bCs/>
              </w:rPr>
            </w:pPr>
            <w:r w:rsidRPr="00774219">
              <w:rPr>
                <w:b/>
                <w:bCs/>
              </w:rPr>
              <w:t>Editor</w:t>
            </w:r>
          </w:p>
        </w:tc>
        <w:tc>
          <w:tcPr>
            <w:tcW w:w="1267" w:type="dxa"/>
          </w:tcPr>
          <w:p w14:paraId="260E020E" w14:textId="1FAB5ACA" w:rsidR="00003837" w:rsidRPr="00774219" w:rsidRDefault="00003837" w:rsidP="007742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907" w:type="dxa"/>
          </w:tcPr>
          <w:p w14:paraId="38CBDEE4" w14:textId="21BB35DC" w:rsidR="00003837" w:rsidRPr="00774219" w:rsidRDefault="00003837" w:rsidP="00774219">
            <w:pPr>
              <w:jc w:val="center"/>
              <w:rPr>
                <w:b/>
                <w:bCs/>
              </w:rPr>
            </w:pPr>
            <w:r w:rsidRPr="00774219">
              <w:rPr>
                <w:b/>
                <w:bCs/>
              </w:rPr>
              <w:t>Comments</w:t>
            </w:r>
          </w:p>
        </w:tc>
      </w:tr>
      <w:tr w:rsidR="00003837" w14:paraId="3BFC26A1" w14:textId="77777777" w:rsidTr="00003837">
        <w:tc>
          <w:tcPr>
            <w:tcW w:w="1213" w:type="dxa"/>
          </w:tcPr>
          <w:p w14:paraId="2FB0D77D" w14:textId="6D2AF5B5" w:rsidR="00003837" w:rsidRDefault="00003837" w:rsidP="00774219">
            <w:r>
              <w:t>0.1</w:t>
            </w:r>
          </w:p>
        </w:tc>
        <w:tc>
          <w:tcPr>
            <w:tcW w:w="1115" w:type="dxa"/>
          </w:tcPr>
          <w:p w14:paraId="2E47A251" w14:textId="709654B4" w:rsidR="00003837" w:rsidRDefault="00003837" w:rsidP="00774219">
            <w:r>
              <w:t>Brian P.</w:t>
            </w:r>
          </w:p>
        </w:tc>
        <w:tc>
          <w:tcPr>
            <w:tcW w:w="1267" w:type="dxa"/>
          </w:tcPr>
          <w:p w14:paraId="59E2015C" w14:textId="3EFAEED7" w:rsidR="00003837" w:rsidRDefault="00003837" w:rsidP="00774219">
            <w:r>
              <w:t>01/23/23</w:t>
            </w:r>
          </w:p>
        </w:tc>
        <w:tc>
          <w:tcPr>
            <w:tcW w:w="6907" w:type="dxa"/>
          </w:tcPr>
          <w:p w14:paraId="0D2ABF5E" w14:textId="48A0BCF9" w:rsidR="00003837" w:rsidRDefault="00003837" w:rsidP="00774219">
            <w:r>
              <w:t>Initial Draft</w:t>
            </w:r>
            <w:r w:rsidR="001E12E5">
              <w:t xml:space="preserve"> for all of Pioneer</w:t>
            </w:r>
          </w:p>
        </w:tc>
      </w:tr>
      <w:tr w:rsidR="00003837" w14:paraId="60E5CFCD" w14:textId="77777777" w:rsidTr="00003837">
        <w:tc>
          <w:tcPr>
            <w:tcW w:w="1213" w:type="dxa"/>
          </w:tcPr>
          <w:p w14:paraId="5362D224" w14:textId="7C77F59D" w:rsidR="00003837" w:rsidRDefault="001E12E5" w:rsidP="00774219">
            <w:r>
              <w:t>0.2</w:t>
            </w:r>
          </w:p>
        </w:tc>
        <w:tc>
          <w:tcPr>
            <w:tcW w:w="1115" w:type="dxa"/>
          </w:tcPr>
          <w:p w14:paraId="11249F40" w14:textId="73CD373F" w:rsidR="00003837" w:rsidRDefault="001E12E5" w:rsidP="00774219">
            <w:r>
              <w:t>Brian P.</w:t>
            </w:r>
          </w:p>
        </w:tc>
        <w:tc>
          <w:tcPr>
            <w:tcW w:w="1267" w:type="dxa"/>
          </w:tcPr>
          <w:p w14:paraId="1722909E" w14:textId="730D8F86" w:rsidR="00003837" w:rsidRDefault="001E12E5" w:rsidP="00774219">
            <w:r>
              <w:t>01/24/23</w:t>
            </w:r>
          </w:p>
        </w:tc>
        <w:tc>
          <w:tcPr>
            <w:tcW w:w="6907" w:type="dxa"/>
          </w:tcPr>
          <w:p w14:paraId="44FE0A81" w14:textId="298A64BB" w:rsidR="00003837" w:rsidRDefault="001E12E5" w:rsidP="00774219">
            <w:r>
              <w:t xml:space="preserve">Split into separate Pioneer pipeline </w:t>
            </w:r>
            <w:proofErr w:type="spellStart"/>
            <w:r>
              <w:t>iEEG</w:t>
            </w:r>
            <w:proofErr w:type="spellEnd"/>
            <w:r>
              <w:t>. Added workflow.</w:t>
            </w:r>
          </w:p>
        </w:tc>
      </w:tr>
      <w:tr w:rsidR="00003837" w14:paraId="33E4E518" w14:textId="77777777" w:rsidTr="00003837">
        <w:tc>
          <w:tcPr>
            <w:tcW w:w="1213" w:type="dxa"/>
          </w:tcPr>
          <w:p w14:paraId="6B61DC9D" w14:textId="77777777" w:rsidR="00003837" w:rsidRDefault="00003837" w:rsidP="00774219"/>
        </w:tc>
        <w:tc>
          <w:tcPr>
            <w:tcW w:w="1115" w:type="dxa"/>
          </w:tcPr>
          <w:p w14:paraId="24595784" w14:textId="77777777" w:rsidR="00003837" w:rsidRDefault="00003837" w:rsidP="00774219"/>
        </w:tc>
        <w:tc>
          <w:tcPr>
            <w:tcW w:w="1267" w:type="dxa"/>
          </w:tcPr>
          <w:p w14:paraId="7D1DE746" w14:textId="77777777" w:rsidR="00003837" w:rsidRDefault="00003837" w:rsidP="00774219"/>
        </w:tc>
        <w:tc>
          <w:tcPr>
            <w:tcW w:w="6907" w:type="dxa"/>
          </w:tcPr>
          <w:p w14:paraId="127F2CC3" w14:textId="2412B7B2" w:rsidR="00003837" w:rsidRDefault="00003837" w:rsidP="00774219"/>
        </w:tc>
      </w:tr>
    </w:tbl>
    <w:p w14:paraId="1A5C6385" w14:textId="15A7E859" w:rsidR="004265D0" w:rsidRDefault="004265D0" w:rsidP="00774219"/>
    <w:p w14:paraId="65894AFD" w14:textId="3A086331" w:rsidR="00774219" w:rsidRDefault="00774219" w:rsidP="00774219">
      <w:pPr>
        <w:pStyle w:val="Heading2"/>
      </w:pPr>
      <w:r>
        <w:t>Purpose</w:t>
      </w:r>
    </w:p>
    <w:p w14:paraId="6ED23347" w14:textId="31624911" w:rsidR="00774219" w:rsidRDefault="00774219" w:rsidP="00774219">
      <w:r>
        <w:t>Provide a user with a predictive measure of future epilepsy risk.</w:t>
      </w:r>
    </w:p>
    <w:p w14:paraId="2299DCC8" w14:textId="25264C29" w:rsidR="00774219" w:rsidRDefault="00774219" w:rsidP="00774219">
      <w:pPr>
        <w:pStyle w:val="Heading2"/>
      </w:pPr>
      <w:r>
        <w:t>Definitions</w:t>
      </w:r>
    </w:p>
    <w:p w14:paraId="49448D2C" w14:textId="6F111D72" w:rsidR="00774219" w:rsidRDefault="00774219" w:rsidP="00774219">
      <w:pPr>
        <w:pStyle w:val="ListParagraph"/>
        <w:numPr>
          <w:ilvl w:val="0"/>
          <w:numId w:val="17"/>
        </w:numPr>
      </w:pPr>
      <w:r>
        <w:t>AW – Apple Watch</w:t>
      </w:r>
    </w:p>
    <w:p w14:paraId="7EA39EB0" w14:textId="1382B446" w:rsidR="00774219" w:rsidRDefault="00774219" w:rsidP="00774219">
      <w:pPr>
        <w:pStyle w:val="ListParagraph"/>
        <w:numPr>
          <w:ilvl w:val="0"/>
          <w:numId w:val="17"/>
        </w:numPr>
      </w:pPr>
      <w:r>
        <w:t>EMR – Electronic Medical Record</w:t>
      </w:r>
    </w:p>
    <w:p w14:paraId="184A9522" w14:textId="0116FD9F" w:rsidR="00774219" w:rsidRDefault="00F71905" w:rsidP="00C379BD">
      <w:pPr>
        <w:pStyle w:val="Heading2"/>
      </w:pPr>
      <w:r>
        <w:t>Teams</w:t>
      </w:r>
    </w:p>
    <w:p w14:paraId="35387C5C" w14:textId="0672D25D" w:rsidR="00C379BD" w:rsidRDefault="00894732" w:rsidP="00894732">
      <w:pPr>
        <w:pStyle w:val="Heading3"/>
      </w:pPr>
      <w:r>
        <w:t>NLP Team</w:t>
      </w:r>
    </w:p>
    <w:p w14:paraId="7DFCF0EE" w14:textId="1C7E65B0" w:rsidR="00894732" w:rsidRDefault="00894732" w:rsidP="00660B48">
      <w:r>
        <w:t>Team responsible for portions of the workflow that ingest and analyze written/spoken word.</w:t>
      </w:r>
    </w:p>
    <w:p w14:paraId="380FD5CC" w14:textId="0D45CFF9" w:rsidR="00894732" w:rsidRDefault="00894732" w:rsidP="00894732">
      <w:pPr>
        <w:pStyle w:val="Heading4"/>
        <w:ind w:left="720"/>
      </w:pPr>
      <w:r>
        <w:t>Members</w:t>
      </w:r>
    </w:p>
    <w:p w14:paraId="4A483221" w14:textId="56329E6E" w:rsidR="00894732" w:rsidRDefault="00894732" w:rsidP="00894732">
      <w:pPr>
        <w:pStyle w:val="ListParagraph"/>
        <w:numPr>
          <w:ilvl w:val="0"/>
          <w:numId w:val="18"/>
        </w:numPr>
      </w:pPr>
      <w:r>
        <w:t xml:space="preserve">Kevin </w:t>
      </w:r>
      <w:proofErr w:type="spellStart"/>
      <w:r>
        <w:t>Xie</w:t>
      </w:r>
      <w:proofErr w:type="spellEnd"/>
    </w:p>
    <w:p w14:paraId="6EF4C251" w14:textId="698A47AB" w:rsidR="00894732" w:rsidRDefault="00894732" w:rsidP="00894732">
      <w:pPr>
        <w:pStyle w:val="ListParagraph"/>
        <w:numPr>
          <w:ilvl w:val="0"/>
          <w:numId w:val="18"/>
        </w:numPr>
      </w:pPr>
      <w:r>
        <w:t xml:space="preserve">Akash </w:t>
      </w:r>
      <w:proofErr w:type="spellStart"/>
      <w:r>
        <w:t>Pattnaik</w:t>
      </w:r>
      <w:proofErr w:type="spellEnd"/>
    </w:p>
    <w:p w14:paraId="78EC5777" w14:textId="0A5C48EF" w:rsidR="00894732" w:rsidRDefault="00660B48" w:rsidP="00894732">
      <w:pPr>
        <w:pStyle w:val="ListParagraph"/>
        <w:numPr>
          <w:ilvl w:val="0"/>
          <w:numId w:val="18"/>
        </w:numPr>
      </w:pPr>
      <w:r>
        <w:t>Nina Ghosn</w:t>
      </w:r>
    </w:p>
    <w:p w14:paraId="1166C122" w14:textId="7A659360" w:rsidR="00660B48" w:rsidRDefault="00660B48" w:rsidP="00894732">
      <w:pPr>
        <w:pStyle w:val="ListParagraph"/>
        <w:numPr>
          <w:ilvl w:val="0"/>
          <w:numId w:val="18"/>
        </w:numPr>
      </w:pPr>
      <w:r>
        <w:t xml:space="preserve">Will </w:t>
      </w:r>
      <w:proofErr w:type="spellStart"/>
      <w:r>
        <w:t>Ojemann</w:t>
      </w:r>
      <w:proofErr w:type="spellEnd"/>
    </w:p>
    <w:p w14:paraId="25D3BF84" w14:textId="09E13D8C" w:rsidR="00660B48" w:rsidRDefault="00660B48" w:rsidP="00894732">
      <w:pPr>
        <w:pStyle w:val="ListParagraph"/>
        <w:numPr>
          <w:ilvl w:val="0"/>
          <w:numId w:val="18"/>
        </w:numPr>
      </w:pPr>
      <w:r>
        <w:t>Carlos Aquila</w:t>
      </w:r>
    </w:p>
    <w:p w14:paraId="2102CB80" w14:textId="7FFA7041" w:rsidR="00660B48" w:rsidRDefault="00660B48" w:rsidP="00894732">
      <w:pPr>
        <w:pStyle w:val="ListParagraph"/>
        <w:numPr>
          <w:ilvl w:val="0"/>
          <w:numId w:val="18"/>
        </w:numPr>
      </w:pPr>
      <w:r>
        <w:t xml:space="preserve">Peter </w:t>
      </w:r>
      <w:proofErr w:type="spellStart"/>
      <w:r>
        <w:t>Galer</w:t>
      </w:r>
      <w:proofErr w:type="spellEnd"/>
    </w:p>
    <w:p w14:paraId="1DB78FC3" w14:textId="57E05C70" w:rsidR="006D266B" w:rsidRDefault="006D266B" w:rsidP="006D266B">
      <w:pPr>
        <w:pStyle w:val="Heading3"/>
      </w:pPr>
      <w:proofErr w:type="spellStart"/>
      <w:r>
        <w:t>iEEG</w:t>
      </w:r>
      <w:proofErr w:type="spellEnd"/>
    </w:p>
    <w:p w14:paraId="2612FD24" w14:textId="7FDB8947" w:rsidR="006D266B" w:rsidRDefault="006D266B" w:rsidP="006D266B">
      <w:r>
        <w:t xml:space="preserve">Team responsible for portions of the workflow that manage </w:t>
      </w:r>
      <w:proofErr w:type="spellStart"/>
      <w:r>
        <w:t>iEEG</w:t>
      </w:r>
      <w:proofErr w:type="spellEnd"/>
      <w:r>
        <w:t xml:space="preserve"> data</w:t>
      </w:r>
    </w:p>
    <w:p w14:paraId="418604A0" w14:textId="77777777" w:rsidR="006D266B" w:rsidRDefault="006D266B" w:rsidP="006D266B">
      <w:pPr>
        <w:pStyle w:val="Heading4"/>
        <w:ind w:left="720"/>
      </w:pPr>
      <w:r>
        <w:t>Members</w:t>
      </w:r>
    </w:p>
    <w:p w14:paraId="4D6C50F4" w14:textId="4695F29E" w:rsidR="006D266B" w:rsidRDefault="006D266B" w:rsidP="006D266B">
      <w:pPr>
        <w:pStyle w:val="ListParagraph"/>
        <w:numPr>
          <w:ilvl w:val="0"/>
          <w:numId w:val="18"/>
        </w:numPr>
      </w:pPr>
      <w:r>
        <w:t xml:space="preserve">Akash </w:t>
      </w:r>
      <w:proofErr w:type="spellStart"/>
      <w:r>
        <w:t>Pattnaik</w:t>
      </w:r>
      <w:proofErr w:type="spellEnd"/>
    </w:p>
    <w:p w14:paraId="01898326" w14:textId="722BDBD7" w:rsidR="006D266B" w:rsidRDefault="006D266B" w:rsidP="006D266B">
      <w:pPr>
        <w:pStyle w:val="ListParagraph"/>
        <w:numPr>
          <w:ilvl w:val="0"/>
          <w:numId w:val="18"/>
        </w:numPr>
      </w:pPr>
      <w:r>
        <w:t>Ryan Gallagher</w:t>
      </w:r>
    </w:p>
    <w:p w14:paraId="179DCC7B" w14:textId="7D2F4956" w:rsidR="006D266B" w:rsidRDefault="006D266B" w:rsidP="006D266B">
      <w:pPr>
        <w:pStyle w:val="ListParagraph"/>
        <w:numPr>
          <w:ilvl w:val="0"/>
          <w:numId w:val="18"/>
        </w:numPr>
      </w:pPr>
      <w:r>
        <w:t xml:space="preserve">Will </w:t>
      </w:r>
      <w:proofErr w:type="spellStart"/>
      <w:r>
        <w:t>Ojemann</w:t>
      </w:r>
      <w:proofErr w:type="spellEnd"/>
    </w:p>
    <w:p w14:paraId="1A1D63E0" w14:textId="2047AFC5" w:rsidR="006D266B" w:rsidRDefault="006D266B" w:rsidP="006D266B">
      <w:pPr>
        <w:pStyle w:val="ListParagraph"/>
        <w:numPr>
          <w:ilvl w:val="0"/>
          <w:numId w:val="18"/>
        </w:numPr>
      </w:pPr>
      <w:r>
        <w:t>Nishant Sinha</w:t>
      </w:r>
    </w:p>
    <w:p w14:paraId="33734A47" w14:textId="68F5493A" w:rsidR="006D266B" w:rsidRDefault="006D266B" w:rsidP="00894732">
      <w:pPr>
        <w:pStyle w:val="Heading3"/>
      </w:pPr>
    </w:p>
    <w:p w14:paraId="25072232" w14:textId="77777777" w:rsidR="006D266B" w:rsidRPr="006D266B" w:rsidRDefault="006D266B" w:rsidP="006D266B"/>
    <w:p w14:paraId="54D75BDA" w14:textId="526979D2" w:rsidR="00894732" w:rsidRDefault="00894732" w:rsidP="00894732">
      <w:pPr>
        <w:pStyle w:val="Heading3"/>
      </w:pPr>
      <w:r>
        <w:t>Medications</w:t>
      </w:r>
    </w:p>
    <w:p w14:paraId="2831701C" w14:textId="43713746" w:rsidR="00894732" w:rsidRDefault="00894732" w:rsidP="00660B48">
      <w:r>
        <w:t>Team responsible for portions of the workflow that ingest medication data.</w:t>
      </w:r>
    </w:p>
    <w:p w14:paraId="7A5D055C" w14:textId="77777777" w:rsidR="00660B48" w:rsidRDefault="00660B48" w:rsidP="00660B48">
      <w:pPr>
        <w:pStyle w:val="Heading4"/>
        <w:ind w:left="720"/>
      </w:pPr>
      <w:r>
        <w:t>Members</w:t>
      </w:r>
    </w:p>
    <w:p w14:paraId="6962477A" w14:textId="6D22340F" w:rsidR="00660B48" w:rsidRDefault="00660B48" w:rsidP="00660B48">
      <w:pPr>
        <w:pStyle w:val="ListParagraph"/>
        <w:numPr>
          <w:ilvl w:val="0"/>
          <w:numId w:val="18"/>
        </w:numPr>
      </w:pPr>
      <w:r>
        <w:t>Nina Ghosn</w:t>
      </w:r>
    </w:p>
    <w:p w14:paraId="5434242D" w14:textId="6E2F2CCD" w:rsidR="00660B48" w:rsidRDefault="00660B48" w:rsidP="00660B48">
      <w:pPr>
        <w:pStyle w:val="Heading3"/>
      </w:pPr>
      <w:r>
        <w:t>Data Services</w:t>
      </w:r>
    </w:p>
    <w:p w14:paraId="22D6B461" w14:textId="50EE6BFB" w:rsidR="00660B48" w:rsidRDefault="00660B48" w:rsidP="00660B48">
      <w:r>
        <w:t>Team responsible for facilitating data deployment, security, and integration.</w:t>
      </w:r>
    </w:p>
    <w:p w14:paraId="65B15CFD" w14:textId="471C89EE" w:rsidR="00660B48" w:rsidRDefault="00660B48" w:rsidP="00660B48">
      <w:pPr>
        <w:pStyle w:val="Heading4"/>
        <w:ind w:left="720"/>
      </w:pPr>
      <w:r>
        <w:t>Members</w:t>
      </w:r>
    </w:p>
    <w:p w14:paraId="2CE43D03" w14:textId="2741FB2B" w:rsidR="00660B48" w:rsidRDefault="00660B48" w:rsidP="00660B48">
      <w:pPr>
        <w:pStyle w:val="ListParagraph"/>
        <w:numPr>
          <w:ilvl w:val="0"/>
          <w:numId w:val="18"/>
        </w:numPr>
      </w:pPr>
      <w:r>
        <w:t>Brian Prager</w:t>
      </w:r>
    </w:p>
    <w:p w14:paraId="294D6794" w14:textId="0B8EC95B" w:rsidR="00660B48" w:rsidRDefault="00660B48" w:rsidP="00660B48">
      <w:pPr>
        <w:pStyle w:val="ListParagraph"/>
        <w:numPr>
          <w:ilvl w:val="0"/>
          <w:numId w:val="18"/>
        </w:numPr>
      </w:pPr>
      <w:r>
        <w:t>Joshua Asuncion</w:t>
      </w:r>
    </w:p>
    <w:p w14:paraId="7FCF61AD" w14:textId="5A92525E" w:rsidR="00660B48" w:rsidRDefault="00660B48" w:rsidP="00660B48">
      <w:pPr>
        <w:pStyle w:val="Heading3"/>
      </w:pPr>
      <w:r>
        <w:t>IRB &amp; HIPPA Compliance</w:t>
      </w:r>
    </w:p>
    <w:p w14:paraId="3A6ED929" w14:textId="6389E42C" w:rsidR="00660B48" w:rsidRDefault="00660B48" w:rsidP="00660B48">
      <w:r>
        <w:t>Team responsible for ensuring the data workflow complies with IRB and HIPPA standards.</w:t>
      </w:r>
    </w:p>
    <w:p w14:paraId="4EEF1F3E" w14:textId="77777777" w:rsidR="00660B48" w:rsidRDefault="00660B48" w:rsidP="00660B48">
      <w:pPr>
        <w:pStyle w:val="Heading4"/>
        <w:ind w:left="720"/>
      </w:pPr>
      <w:r>
        <w:t>Members</w:t>
      </w:r>
    </w:p>
    <w:p w14:paraId="3D1009B2" w14:textId="6A0C70FC" w:rsidR="00660B48" w:rsidRDefault="00660B48" w:rsidP="00660B48">
      <w:pPr>
        <w:pStyle w:val="ListParagraph"/>
        <w:numPr>
          <w:ilvl w:val="0"/>
          <w:numId w:val="18"/>
        </w:numPr>
      </w:pPr>
      <w:r>
        <w:t>Magda</w:t>
      </w:r>
      <w:r w:rsidR="00B54A6C">
        <w:t xml:space="preserve"> </w:t>
      </w:r>
      <w:proofErr w:type="spellStart"/>
      <w:r w:rsidR="00B54A6C">
        <w:t>Wernovsky</w:t>
      </w:r>
      <w:proofErr w:type="spellEnd"/>
    </w:p>
    <w:p w14:paraId="7A576489" w14:textId="6C779E48" w:rsidR="00F71905" w:rsidRDefault="00F71905" w:rsidP="00F71905">
      <w:pPr>
        <w:pStyle w:val="Heading2"/>
        <w:rPr>
          <w:rFonts w:eastAsiaTheme="minorHAnsi"/>
        </w:rPr>
      </w:pPr>
      <w:r>
        <w:rPr>
          <w:rFonts w:eastAsiaTheme="minorHAnsi"/>
        </w:rPr>
        <w:t>Workflow</w:t>
      </w:r>
    </w:p>
    <w:p w14:paraId="440013F6" w14:textId="5BFAEBB5" w:rsidR="00F71905" w:rsidRDefault="00F71905" w:rsidP="00F71905">
      <w:pPr>
        <w:pStyle w:val="ListParagraph"/>
        <w:numPr>
          <w:ilvl w:val="0"/>
          <w:numId w:val="23"/>
        </w:numPr>
      </w:pPr>
      <w:r>
        <w:t>Data Source</w:t>
      </w:r>
    </w:p>
    <w:p w14:paraId="33CAE556" w14:textId="247A0B52" w:rsidR="00F71905" w:rsidRDefault="006D266B" w:rsidP="00F71905">
      <w:pPr>
        <w:pStyle w:val="ListParagraph"/>
        <w:numPr>
          <w:ilvl w:val="1"/>
          <w:numId w:val="23"/>
        </w:numPr>
      </w:pPr>
      <w:r>
        <w:t>Apple Watch</w:t>
      </w:r>
    </w:p>
    <w:p w14:paraId="1AA811A4" w14:textId="352E3D93" w:rsidR="00F71905" w:rsidRDefault="00F71905" w:rsidP="00F71905">
      <w:pPr>
        <w:pStyle w:val="ListParagraph"/>
        <w:numPr>
          <w:ilvl w:val="2"/>
          <w:numId w:val="23"/>
        </w:numPr>
      </w:pPr>
      <w:r w:rsidRPr="00F71905">
        <w:rPr>
          <w:b/>
          <w:bCs/>
        </w:rPr>
        <w:t xml:space="preserve">Team: </w:t>
      </w:r>
      <w:proofErr w:type="spellStart"/>
      <w:r w:rsidR="00FB5F4C">
        <w:t>iEEG</w:t>
      </w:r>
      <w:proofErr w:type="spellEnd"/>
    </w:p>
    <w:p w14:paraId="6020F357" w14:textId="5C9992D7" w:rsidR="00F71905" w:rsidRDefault="00F71905" w:rsidP="00F71905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</w:t>
      </w:r>
      <w:r w:rsidR="006D266B">
        <w:t>N/A</w:t>
      </w:r>
    </w:p>
    <w:p w14:paraId="0AA32A42" w14:textId="3F046DAB" w:rsidR="00410588" w:rsidRDefault="00410588" w:rsidP="00F71905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5F5FFCE1" w14:textId="4DFB91B1" w:rsidR="00F71905" w:rsidRDefault="006D266B" w:rsidP="00F71905">
      <w:pPr>
        <w:pStyle w:val="ListParagraph"/>
        <w:numPr>
          <w:ilvl w:val="1"/>
          <w:numId w:val="23"/>
        </w:numPr>
      </w:pPr>
      <w:r>
        <w:t>iEEG</w:t>
      </w:r>
    </w:p>
    <w:p w14:paraId="009B3DAB" w14:textId="30BB5D4F" w:rsidR="00F71905" w:rsidRDefault="00F71905" w:rsidP="00F71905">
      <w:pPr>
        <w:pStyle w:val="ListParagraph"/>
        <w:numPr>
          <w:ilvl w:val="2"/>
          <w:numId w:val="23"/>
        </w:numPr>
      </w:pPr>
      <w:r w:rsidRPr="00F71905">
        <w:rPr>
          <w:b/>
          <w:bCs/>
        </w:rPr>
        <w:t xml:space="preserve">Team: </w:t>
      </w:r>
      <w:r>
        <w:t>Data Services</w:t>
      </w:r>
    </w:p>
    <w:p w14:paraId="1EF77F89" w14:textId="08563B6A" w:rsidR="00F71905" w:rsidRDefault="00F71905" w:rsidP="00F71905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</w:t>
      </w:r>
      <w:r w:rsidR="006D266B">
        <w:t>N/A</w:t>
      </w:r>
    </w:p>
    <w:p w14:paraId="6F32141E" w14:textId="522B1BE2" w:rsidR="00410588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2520770E" w14:textId="7430381A" w:rsidR="006D266B" w:rsidRDefault="006D266B" w:rsidP="006D266B">
      <w:pPr>
        <w:pStyle w:val="ListParagraph"/>
        <w:numPr>
          <w:ilvl w:val="1"/>
          <w:numId w:val="23"/>
        </w:numPr>
      </w:pPr>
      <w:r w:rsidRPr="006D266B">
        <w:t>EMU</w:t>
      </w:r>
    </w:p>
    <w:p w14:paraId="78E52E6F" w14:textId="1461B652" w:rsidR="006D266B" w:rsidRDefault="006D266B" w:rsidP="006D266B">
      <w:pPr>
        <w:pStyle w:val="ListParagraph"/>
        <w:numPr>
          <w:ilvl w:val="2"/>
          <w:numId w:val="23"/>
        </w:numPr>
      </w:pPr>
      <w:r w:rsidRPr="006D266B">
        <w:rPr>
          <w:b/>
          <w:bCs/>
        </w:rPr>
        <w:t>Team:</w:t>
      </w:r>
      <w:r>
        <w:t xml:space="preserve"> Data Services</w:t>
      </w:r>
    </w:p>
    <w:p w14:paraId="78B76578" w14:textId="395C10A6" w:rsidR="006D266B" w:rsidRDefault="006D266B" w:rsidP="006D266B">
      <w:pPr>
        <w:pStyle w:val="ListParagraph"/>
        <w:numPr>
          <w:ilvl w:val="2"/>
          <w:numId w:val="23"/>
        </w:numPr>
      </w:pPr>
      <w:r w:rsidRPr="006D266B">
        <w:rPr>
          <w:b/>
          <w:bCs/>
        </w:rPr>
        <w:t>Notes:</w:t>
      </w:r>
      <w:r>
        <w:t xml:space="preserve"> N/A</w:t>
      </w:r>
    </w:p>
    <w:p w14:paraId="1BF77D8F" w14:textId="6B45AFD7" w:rsidR="00410588" w:rsidRPr="006D266B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12781904" w14:textId="7AF40B19" w:rsidR="00F71905" w:rsidRDefault="00F71905" w:rsidP="00F71905">
      <w:pPr>
        <w:pStyle w:val="ListParagraph"/>
        <w:numPr>
          <w:ilvl w:val="0"/>
          <w:numId w:val="23"/>
        </w:numPr>
      </w:pPr>
      <w:r>
        <w:t>Data Quality Check</w:t>
      </w:r>
    </w:p>
    <w:p w14:paraId="7F5ABB95" w14:textId="4B13E561" w:rsidR="00F71905" w:rsidRDefault="00FB5F4C" w:rsidP="00F71905">
      <w:pPr>
        <w:pStyle w:val="ListParagraph"/>
        <w:numPr>
          <w:ilvl w:val="1"/>
          <w:numId w:val="23"/>
        </w:numPr>
      </w:pPr>
      <w:r>
        <w:t>Alignment</w:t>
      </w:r>
    </w:p>
    <w:p w14:paraId="462CB0F1" w14:textId="77D61337" w:rsidR="00F71905" w:rsidRDefault="00FB5F4C" w:rsidP="00F71905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="00F71905"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1FBA4F0C" w14:textId="7892D74A" w:rsidR="00C74782" w:rsidRDefault="00C74782" w:rsidP="00F71905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</w:t>
      </w:r>
      <w:r w:rsidR="00FB5F4C">
        <w:t>N/A</w:t>
      </w:r>
    </w:p>
    <w:p w14:paraId="345A3443" w14:textId="30D96F8B" w:rsidR="00410588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lastRenderedPageBreak/>
        <w:t>Repository Link:</w:t>
      </w:r>
      <w:r>
        <w:t xml:space="preserve"> N/A</w:t>
      </w:r>
    </w:p>
    <w:p w14:paraId="567A2CA7" w14:textId="6EA97D98" w:rsidR="00C74782" w:rsidRDefault="00003837" w:rsidP="00003837">
      <w:pPr>
        <w:pStyle w:val="ListParagraph"/>
        <w:numPr>
          <w:ilvl w:val="0"/>
          <w:numId w:val="23"/>
        </w:numPr>
      </w:pPr>
      <w:r>
        <w:t>Preprocessing</w:t>
      </w:r>
    </w:p>
    <w:p w14:paraId="11C84CCD" w14:textId="2AB08F71" w:rsidR="00003837" w:rsidRDefault="00110441" w:rsidP="00003837">
      <w:pPr>
        <w:pStyle w:val="ListParagraph"/>
        <w:numPr>
          <w:ilvl w:val="1"/>
          <w:numId w:val="23"/>
        </w:numPr>
      </w:pPr>
      <w:r>
        <w:t>Artifact Removal</w:t>
      </w:r>
    </w:p>
    <w:p w14:paraId="4C37089F" w14:textId="68EB2AC9" w:rsidR="00003837" w:rsidRDefault="00110441" w:rsidP="00003837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="00003837"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0372D256" w14:textId="77777777" w:rsidR="00410588" w:rsidRPr="00410588" w:rsidRDefault="00003837" w:rsidP="00410588">
      <w:pPr>
        <w:pStyle w:val="ListParagraph"/>
        <w:numPr>
          <w:ilvl w:val="2"/>
          <w:numId w:val="23"/>
        </w:numPr>
        <w:rPr>
          <w:b/>
          <w:bCs/>
        </w:rPr>
      </w:pPr>
      <w:r w:rsidRPr="00410588">
        <w:rPr>
          <w:b/>
          <w:bCs/>
        </w:rPr>
        <w:t>Notes:</w:t>
      </w:r>
      <w:r>
        <w:t xml:space="preserve"> </w:t>
      </w:r>
      <w:r w:rsidR="00110441">
        <w:t>N/A</w:t>
      </w:r>
    </w:p>
    <w:p w14:paraId="62EF9E7B" w14:textId="0618E0C0" w:rsidR="00410588" w:rsidRPr="00410588" w:rsidRDefault="00410588" w:rsidP="00410588">
      <w:pPr>
        <w:pStyle w:val="ListParagraph"/>
        <w:numPr>
          <w:ilvl w:val="2"/>
          <w:numId w:val="23"/>
        </w:numPr>
        <w:rPr>
          <w:b/>
          <w:bCs/>
        </w:rPr>
      </w:pPr>
      <w:r w:rsidRPr="00410588">
        <w:rPr>
          <w:b/>
          <w:bCs/>
        </w:rPr>
        <w:t>Repository Link:</w:t>
      </w:r>
      <w:r>
        <w:t xml:space="preserve"> N/A</w:t>
      </w:r>
    </w:p>
    <w:p w14:paraId="1C06D8B2" w14:textId="015E9B29" w:rsidR="00110441" w:rsidRDefault="00110441" w:rsidP="00110441">
      <w:pPr>
        <w:pStyle w:val="ListParagraph"/>
        <w:numPr>
          <w:ilvl w:val="1"/>
          <w:numId w:val="23"/>
        </w:numPr>
      </w:pPr>
      <w:r w:rsidRPr="00110441">
        <w:t>Filtering</w:t>
      </w:r>
    </w:p>
    <w:p w14:paraId="2D8F9F2B" w14:textId="77777777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257321C1" w14:textId="5B135335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0F6BF71E" w14:textId="6C59C019" w:rsidR="00410588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3FA5B565" w14:textId="1AC91B38" w:rsidR="00110441" w:rsidRPr="00110441" w:rsidRDefault="00110441" w:rsidP="00110441">
      <w:pPr>
        <w:pStyle w:val="ListParagraph"/>
        <w:numPr>
          <w:ilvl w:val="1"/>
          <w:numId w:val="23"/>
        </w:numPr>
      </w:pPr>
      <w:r w:rsidRPr="00110441">
        <w:t>Artifact Removal</w:t>
      </w:r>
    </w:p>
    <w:p w14:paraId="655191B0" w14:textId="77777777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3025FB6D" w14:textId="11869962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73B6FEE5" w14:textId="15680890" w:rsidR="00410588" w:rsidRPr="00110441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09CC9F25" w14:textId="2C1DAC7D" w:rsidR="00110441" w:rsidRPr="00110441" w:rsidRDefault="00110441" w:rsidP="00110441">
      <w:pPr>
        <w:pStyle w:val="ListParagraph"/>
        <w:numPr>
          <w:ilvl w:val="1"/>
          <w:numId w:val="23"/>
        </w:numPr>
      </w:pPr>
      <w:r w:rsidRPr="00110441">
        <w:t>Filtering</w:t>
      </w:r>
    </w:p>
    <w:p w14:paraId="014F5FF5" w14:textId="77777777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096EF8E7" w14:textId="2BB8128D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4FAC8583" w14:textId="017E6FF1" w:rsidR="00410588" w:rsidRPr="00110441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67B4160E" w14:textId="52B0BFF4" w:rsidR="00110441" w:rsidRPr="00110441" w:rsidRDefault="00110441" w:rsidP="00110441">
      <w:pPr>
        <w:pStyle w:val="ListParagraph"/>
        <w:numPr>
          <w:ilvl w:val="1"/>
          <w:numId w:val="23"/>
        </w:numPr>
      </w:pPr>
      <w:r w:rsidRPr="00110441">
        <w:t>Localization</w:t>
      </w:r>
    </w:p>
    <w:p w14:paraId="3B3EC8E0" w14:textId="77777777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61C0C47D" w14:textId="5DFE243D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79C12D62" w14:textId="2CFCFCF1" w:rsidR="00410588" w:rsidRPr="00110441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5B4F43DF" w14:textId="7414BEAB" w:rsidR="00110441" w:rsidRPr="00110441" w:rsidRDefault="00110441" w:rsidP="00110441">
      <w:pPr>
        <w:pStyle w:val="ListParagraph"/>
        <w:numPr>
          <w:ilvl w:val="1"/>
          <w:numId w:val="23"/>
        </w:numPr>
      </w:pPr>
      <w:r w:rsidRPr="00110441">
        <w:t>Seizure Annotation</w:t>
      </w:r>
    </w:p>
    <w:p w14:paraId="686B272D" w14:textId="77777777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5AE398D6" w14:textId="595576C3" w:rsidR="00110441" w:rsidRDefault="00110441" w:rsidP="00110441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3EB9F89F" w14:textId="5E6A65AC" w:rsidR="00410588" w:rsidRDefault="00410588" w:rsidP="00410588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32CB585E" w14:textId="0DD71A75" w:rsidR="003C11B4" w:rsidRPr="003C11B4" w:rsidRDefault="003C11B4" w:rsidP="003C11B4">
      <w:pPr>
        <w:pStyle w:val="ListParagraph"/>
        <w:numPr>
          <w:ilvl w:val="0"/>
          <w:numId w:val="23"/>
        </w:numPr>
      </w:pPr>
      <w:r w:rsidRPr="003C11B4">
        <w:t>Feature Selection</w:t>
      </w:r>
    </w:p>
    <w:p w14:paraId="101EA8AA" w14:textId="43BF6A13" w:rsidR="003C11B4" w:rsidRDefault="003C11B4" w:rsidP="003C11B4">
      <w:pPr>
        <w:pStyle w:val="ListParagraph"/>
        <w:numPr>
          <w:ilvl w:val="1"/>
          <w:numId w:val="23"/>
        </w:numPr>
      </w:pPr>
      <w:r w:rsidRPr="003C11B4">
        <w:t>Accelerom</w:t>
      </w:r>
      <w:r>
        <w:t>eter</w:t>
      </w:r>
    </w:p>
    <w:p w14:paraId="5B905D4F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4C587E68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21552C47" w14:textId="79F64C65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5C6758DA" w14:textId="78DDBF1E" w:rsidR="003C11B4" w:rsidRDefault="003C11B4" w:rsidP="003C11B4">
      <w:pPr>
        <w:pStyle w:val="ListParagraph"/>
        <w:numPr>
          <w:ilvl w:val="1"/>
          <w:numId w:val="23"/>
        </w:numPr>
      </w:pPr>
      <w:r>
        <w:t>Heartrate</w:t>
      </w:r>
    </w:p>
    <w:p w14:paraId="22927D2A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68D88268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6DF9C89F" w14:textId="550FBAEE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1D3FD09C" w14:textId="57830C8F" w:rsidR="003C11B4" w:rsidRDefault="003C11B4" w:rsidP="003C11B4">
      <w:pPr>
        <w:pStyle w:val="ListParagraph"/>
        <w:numPr>
          <w:ilvl w:val="1"/>
          <w:numId w:val="23"/>
        </w:numPr>
      </w:pPr>
      <w:r>
        <w:t>Sleep Stage</w:t>
      </w:r>
    </w:p>
    <w:p w14:paraId="77E9228B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45DF18BF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5985AA75" w14:textId="1AC520BE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109F58B2" w14:textId="1785EC32" w:rsidR="003C11B4" w:rsidRDefault="003C11B4" w:rsidP="003C11B4">
      <w:pPr>
        <w:pStyle w:val="ListParagraph"/>
        <w:numPr>
          <w:ilvl w:val="1"/>
          <w:numId w:val="23"/>
        </w:numPr>
      </w:pPr>
      <w:proofErr w:type="spellStart"/>
      <w:r>
        <w:t>iEEG</w:t>
      </w:r>
      <w:proofErr w:type="spellEnd"/>
      <w:r>
        <w:t xml:space="preserve"> Specific</w:t>
      </w:r>
    </w:p>
    <w:p w14:paraId="5FB5951F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5426BFDF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07C30579" w14:textId="6D9BA048" w:rsidR="003C11B4" w:rsidRP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3CE001C4" w14:textId="0660D4EF" w:rsidR="003C11B4" w:rsidRDefault="003C11B4" w:rsidP="003C11B4">
      <w:pPr>
        <w:pStyle w:val="ListParagraph"/>
        <w:numPr>
          <w:ilvl w:val="0"/>
          <w:numId w:val="23"/>
        </w:numPr>
      </w:pPr>
      <w:r w:rsidRPr="003C11B4">
        <w:lastRenderedPageBreak/>
        <w:t>Training</w:t>
      </w:r>
    </w:p>
    <w:p w14:paraId="4BD58228" w14:textId="138A07C5" w:rsidR="003C11B4" w:rsidRDefault="003C11B4" w:rsidP="003C11B4">
      <w:pPr>
        <w:pStyle w:val="ListParagraph"/>
        <w:numPr>
          <w:ilvl w:val="1"/>
          <w:numId w:val="23"/>
        </w:numPr>
      </w:pPr>
      <w:r>
        <w:t>Hyperparameters</w:t>
      </w:r>
    </w:p>
    <w:p w14:paraId="362EE29E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3FB88CDB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3158C94A" w14:textId="06E74C16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31C69704" w14:textId="7F87AC81" w:rsidR="003C11B4" w:rsidRDefault="003C11B4" w:rsidP="003C11B4">
      <w:pPr>
        <w:pStyle w:val="ListParagraph"/>
        <w:numPr>
          <w:ilvl w:val="1"/>
          <w:numId w:val="23"/>
        </w:numPr>
      </w:pPr>
      <w:r>
        <w:t>Model (TBD)</w:t>
      </w:r>
    </w:p>
    <w:p w14:paraId="622AA821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1980EFEE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12F1D2A4" w14:textId="02812D32" w:rsidR="003C11B4" w:rsidRP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1A2E2DD8" w14:textId="60612A4D" w:rsidR="003C11B4" w:rsidRDefault="003C11B4" w:rsidP="003C11B4">
      <w:pPr>
        <w:pStyle w:val="ListParagraph"/>
        <w:numPr>
          <w:ilvl w:val="0"/>
          <w:numId w:val="23"/>
        </w:numPr>
      </w:pPr>
      <w:r w:rsidRPr="003C11B4">
        <w:t>Testing</w:t>
      </w:r>
    </w:p>
    <w:p w14:paraId="0AA0AC7C" w14:textId="30AF7F54" w:rsidR="003C11B4" w:rsidRDefault="003C11B4" w:rsidP="003C11B4">
      <w:pPr>
        <w:pStyle w:val="ListParagraph"/>
        <w:numPr>
          <w:ilvl w:val="1"/>
          <w:numId w:val="23"/>
        </w:numPr>
      </w:pPr>
      <w:r>
        <w:t>Model (TBD)</w:t>
      </w:r>
    </w:p>
    <w:p w14:paraId="41D71D27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proofErr w:type="spellStart"/>
      <w:r>
        <w:t>iEEG</w:t>
      </w:r>
      <w:proofErr w:type="spellEnd"/>
    </w:p>
    <w:p w14:paraId="74863A7B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57B47AC8" w14:textId="5C7E6E4D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0D0D87A4" w14:textId="21A50479" w:rsidR="003C11B4" w:rsidRDefault="003C11B4" w:rsidP="003C11B4">
      <w:pPr>
        <w:pStyle w:val="ListParagraph"/>
        <w:numPr>
          <w:ilvl w:val="0"/>
          <w:numId w:val="23"/>
        </w:numPr>
      </w:pPr>
      <w:r w:rsidRPr="003C11B4">
        <w:t>Reporting</w:t>
      </w:r>
    </w:p>
    <w:p w14:paraId="52A96D79" w14:textId="795A7648" w:rsidR="003C11B4" w:rsidRDefault="003C11B4" w:rsidP="003C11B4">
      <w:pPr>
        <w:pStyle w:val="ListParagraph"/>
        <w:numPr>
          <w:ilvl w:val="1"/>
          <w:numId w:val="23"/>
        </w:numPr>
      </w:pPr>
      <w:r>
        <w:t>Analysis Statistics</w:t>
      </w:r>
    </w:p>
    <w:p w14:paraId="14C8CFCB" w14:textId="11DCB859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r>
        <w:t>Data Services</w:t>
      </w:r>
    </w:p>
    <w:p w14:paraId="76D84974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1E78A118" w14:textId="6286D582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p w14:paraId="62063A98" w14:textId="69B9CB7E" w:rsidR="003C11B4" w:rsidRDefault="003C11B4" w:rsidP="003C11B4">
      <w:pPr>
        <w:pStyle w:val="ListParagraph"/>
        <w:numPr>
          <w:ilvl w:val="1"/>
          <w:numId w:val="23"/>
        </w:numPr>
      </w:pPr>
      <w:r>
        <w:t>Intermediate Time Series</w:t>
      </w:r>
    </w:p>
    <w:p w14:paraId="526859F3" w14:textId="3C3BCF33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Team</w:t>
      </w:r>
      <w:r w:rsidRPr="00F71905">
        <w:rPr>
          <w:b/>
          <w:bCs/>
        </w:rPr>
        <w:t xml:space="preserve">: </w:t>
      </w:r>
      <w:r>
        <w:t>Data Services</w:t>
      </w:r>
    </w:p>
    <w:p w14:paraId="084FABED" w14:textId="77777777" w:rsid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Notes:</w:t>
      </w:r>
      <w:r>
        <w:t xml:space="preserve"> N/A</w:t>
      </w:r>
    </w:p>
    <w:p w14:paraId="17C096DD" w14:textId="7383651B" w:rsidR="003C11B4" w:rsidRPr="003C11B4" w:rsidRDefault="003C11B4" w:rsidP="003C11B4">
      <w:pPr>
        <w:pStyle w:val="ListParagraph"/>
        <w:numPr>
          <w:ilvl w:val="2"/>
          <w:numId w:val="23"/>
        </w:numPr>
      </w:pPr>
      <w:r>
        <w:rPr>
          <w:b/>
          <w:bCs/>
        </w:rPr>
        <w:t>Repository Link:</w:t>
      </w:r>
      <w:r>
        <w:t xml:space="preserve"> N/A</w:t>
      </w:r>
    </w:p>
    <w:sectPr w:rsidR="003C11B4" w:rsidRPr="003C11B4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6FEC" w14:textId="77777777" w:rsidR="007474EA" w:rsidRDefault="007474EA">
      <w:pPr>
        <w:spacing w:after="0" w:line="240" w:lineRule="auto"/>
      </w:pPr>
      <w:r>
        <w:separator/>
      </w:r>
    </w:p>
  </w:endnote>
  <w:endnote w:type="continuationSeparator" w:id="0">
    <w:p w14:paraId="5554FF45" w14:textId="77777777" w:rsidR="007474EA" w:rsidRDefault="00747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F72E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8CD7" w14:textId="77777777" w:rsidR="007474EA" w:rsidRDefault="007474EA">
      <w:pPr>
        <w:spacing w:after="0" w:line="240" w:lineRule="auto"/>
      </w:pPr>
      <w:r>
        <w:separator/>
      </w:r>
    </w:p>
  </w:footnote>
  <w:footnote w:type="continuationSeparator" w:id="0">
    <w:p w14:paraId="6EABE6F8" w14:textId="77777777" w:rsidR="007474EA" w:rsidRDefault="00747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E7DFF"/>
    <w:multiLevelType w:val="hybridMultilevel"/>
    <w:tmpl w:val="DBF6103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1B007FCD"/>
    <w:multiLevelType w:val="hybridMultilevel"/>
    <w:tmpl w:val="10588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831D9"/>
    <w:multiLevelType w:val="hybridMultilevel"/>
    <w:tmpl w:val="FA1A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70E05"/>
    <w:multiLevelType w:val="hybridMultilevel"/>
    <w:tmpl w:val="2F3E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B65B56"/>
    <w:multiLevelType w:val="hybridMultilevel"/>
    <w:tmpl w:val="934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4225A"/>
    <w:multiLevelType w:val="hybridMultilevel"/>
    <w:tmpl w:val="4064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56A34"/>
    <w:multiLevelType w:val="hybridMultilevel"/>
    <w:tmpl w:val="1B443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15640"/>
    <w:multiLevelType w:val="hybridMultilevel"/>
    <w:tmpl w:val="3392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06352">
    <w:abstractNumId w:val="8"/>
  </w:num>
  <w:num w:numId="2" w16cid:durableId="947615665">
    <w:abstractNumId w:val="8"/>
  </w:num>
  <w:num w:numId="3" w16cid:durableId="450174078">
    <w:abstractNumId w:val="9"/>
  </w:num>
  <w:num w:numId="4" w16cid:durableId="90264265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819492932">
    <w:abstractNumId w:val="13"/>
  </w:num>
  <w:num w:numId="6" w16cid:durableId="1420171726">
    <w:abstractNumId w:val="7"/>
  </w:num>
  <w:num w:numId="7" w16cid:durableId="666522270">
    <w:abstractNumId w:val="6"/>
  </w:num>
  <w:num w:numId="8" w16cid:durableId="1547568243">
    <w:abstractNumId w:val="5"/>
  </w:num>
  <w:num w:numId="9" w16cid:durableId="1209144500">
    <w:abstractNumId w:val="4"/>
  </w:num>
  <w:num w:numId="10" w16cid:durableId="18433933">
    <w:abstractNumId w:val="3"/>
  </w:num>
  <w:num w:numId="11" w16cid:durableId="1229808764">
    <w:abstractNumId w:val="2"/>
  </w:num>
  <w:num w:numId="12" w16cid:durableId="20589496">
    <w:abstractNumId w:val="1"/>
  </w:num>
  <w:num w:numId="13" w16cid:durableId="615064922">
    <w:abstractNumId w:val="0"/>
  </w:num>
  <w:num w:numId="14" w16cid:durableId="842620823">
    <w:abstractNumId w:val="8"/>
    <w:lvlOverride w:ilvl="0">
      <w:startOverride w:val="1"/>
    </w:lvlOverride>
  </w:num>
  <w:num w:numId="15" w16cid:durableId="370233737">
    <w:abstractNumId w:val="8"/>
  </w:num>
  <w:num w:numId="16" w16cid:durableId="83843870">
    <w:abstractNumId w:val="18"/>
  </w:num>
  <w:num w:numId="17" w16cid:durableId="122116327">
    <w:abstractNumId w:val="16"/>
  </w:num>
  <w:num w:numId="18" w16cid:durableId="485361584">
    <w:abstractNumId w:val="11"/>
  </w:num>
  <w:num w:numId="19" w16cid:durableId="604266108">
    <w:abstractNumId w:val="19"/>
  </w:num>
  <w:num w:numId="20" w16cid:durableId="452789151">
    <w:abstractNumId w:val="12"/>
  </w:num>
  <w:num w:numId="21" w16cid:durableId="500698421">
    <w:abstractNumId w:val="14"/>
  </w:num>
  <w:num w:numId="22" w16cid:durableId="1574050032">
    <w:abstractNumId w:val="17"/>
  </w:num>
  <w:num w:numId="23" w16cid:durableId="937250269">
    <w:abstractNumId w:val="15"/>
  </w:num>
  <w:num w:numId="24" w16cid:durableId="1980528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0"/>
    <w:rsid w:val="00003837"/>
    <w:rsid w:val="000A66FD"/>
    <w:rsid w:val="00110441"/>
    <w:rsid w:val="001E12E5"/>
    <w:rsid w:val="003C11B4"/>
    <w:rsid w:val="003F31CF"/>
    <w:rsid w:val="00410588"/>
    <w:rsid w:val="004265D0"/>
    <w:rsid w:val="00524388"/>
    <w:rsid w:val="00660B48"/>
    <w:rsid w:val="006D266B"/>
    <w:rsid w:val="007474EA"/>
    <w:rsid w:val="00774219"/>
    <w:rsid w:val="007E18A0"/>
    <w:rsid w:val="008148D8"/>
    <w:rsid w:val="00894732"/>
    <w:rsid w:val="00A53EB2"/>
    <w:rsid w:val="00B333EF"/>
    <w:rsid w:val="00B54A6C"/>
    <w:rsid w:val="00BB58E9"/>
    <w:rsid w:val="00C379BD"/>
    <w:rsid w:val="00C74782"/>
    <w:rsid w:val="00D0471D"/>
    <w:rsid w:val="00D47D52"/>
    <w:rsid w:val="00E73AC0"/>
    <w:rsid w:val="00F71905"/>
    <w:rsid w:val="00F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6A86A"/>
  <w15:chartTrackingRefBased/>
  <w15:docId w15:val="{B858AAC4-0550-FE4F-8CD8-2BE99680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4265D0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74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742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732"/>
    <w:rPr>
      <w:rFonts w:asciiTheme="majorHAnsi" w:eastAsiaTheme="majorEastAsia" w:hAnsiTheme="majorHAnsi" w:cstheme="majorBidi"/>
      <w:color w:val="7F3C0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jprager/Library/Containers/com.microsoft.Word/Data/Library/Application%20Support/Microsoft/Office/16.0/DTS/en-US%7b5EE011F8-E0D6-6D4A-B52F-12E0E1CB04B6%7d/%7b97BD563B-33D4-6448-A69B-70FD35823C2B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FCC2D5-E791-6C4D-B83F-CCB1A405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{97BD563B-33D4-6448-A69B-70FD35823C2B}tf10002069_mac.dotx</Template>
  <TotalTime>1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Prager</dc:creator>
  <cp:keywords/>
  <dc:description/>
  <cp:lastModifiedBy>Prager, Brian</cp:lastModifiedBy>
  <cp:revision>2</cp:revision>
  <cp:lastPrinted>2023-01-25T13:31:00Z</cp:lastPrinted>
  <dcterms:created xsi:type="dcterms:W3CDTF">2023-02-22T13:25:00Z</dcterms:created>
  <dcterms:modified xsi:type="dcterms:W3CDTF">2023-02-22T13:25:00Z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